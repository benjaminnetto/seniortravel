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8D4" w:rsidRDefault="00A81DD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-442595</wp:posOffset>
            </wp:positionV>
            <wp:extent cx="5400040" cy="18288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ior_Travel-HeaderHorizo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019" w:rsidRDefault="00085019"/>
    <w:p w:rsidR="00085019" w:rsidRDefault="00085019"/>
    <w:p w:rsidR="00085019" w:rsidRDefault="00085019">
      <w:r>
        <w:tab/>
      </w:r>
      <w:r>
        <w:tab/>
      </w:r>
      <w:r>
        <w:tab/>
      </w:r>
      <w:r>
        <w:tab/>
      </w:r>
    </w:p>
    <w:p w:rsidR="00085019" w:rsidRDefault="00085019"/>
    <w:p w:rsidR="00085019" w:rsidRDefault="00085019"/>
    <w:p w:rsidR="00085019" w:rsidRDefault="00085019"/>
    <w:p w:rsidR="00A81DD1" w:rsidRDefault="00A81DD1" w:rsidP="00A81DD1">
      <w:pPr>
        <w:ind w:left="3540" w:firstLine="708"/>
      </w:pPr>
      <w:r>
        <w:tab/>
      </w:r>
      <w:r>
        <w:tab/>
      </w:r>
      <w:r>
        <w:tab/>
      </w:r>
      <w:r>
        <w:tab/>
      </w:r>
      <w:r>
        <w:tab/>
      </w:r>
    </w:p>
    <w:p w:rsidR="00A81DD1" w:rsidRDefault="00A81DD1" w:rsidP="00A81DD1">
      <w:pPr>
        <w:ind w:left="3540" w:firstLine="708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280670</wp:posOffset>
            </wp:positionV>
            <wp:extent cx="2466975" cy="24669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DD1" w:rsidRDefault="00A81DD1" w:rsidP="00A81DD1">
      <w:pPr>
        <w:ind w:left="3540" w:firstLine="708"/>
      </w:pPr>
    </w:p>
    <w:p w:rsidR="00A81DD1" w:rsidRDefault="00A81DD1" w:rsidP="00A81DD1">
      <w:pPr>
        <w:ind w:left="3540" w:firstLine="708"/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</w:p>
    <w:p w:rsidR="00A81DD1" w:rsidRDefault="00A81DD1" w:rsidP="00A81DD1">
      <w:pPr>
        <w:ind w:left="3540" w:firstLine="708"/>
        <w:rPr>
          <w:b/>
        </w:rPr>
      </w:pPr>
      <w:r w:rsidRPr="00085019">
        <w:rPr>
          <w:b/>
        </w:rPr>
        <w:t>Resumo:</w:t>
      </w:r>
    </w:p>
    <w:p w:rsidR="00A81DD1" w:rsidRDefault="00A81DD1" w:rsidP="00A81DD1">
      <w:pPr>
        <w:rPr>
          <w:b/>
        </w:rPr>
      </w:pPr>
    </w:p>
    <w:p w:rsidR="00A81DD1" w:rsidRDefault="00A81DD1" w:rsidP="00A81DD1">
      <w:pPr>
        <w:ind w:left="2835"/>
      </w:pPr>
      <w:r>
        <w:t>O</w:t>
      </w:r>
      <w:bookmarkStart w:id="0" w:name="_GoBack"/>
      <w:bookmarkEnd w:id="0"/>
      <w:r w:rsidRPr="00085019">
        <w:t xml:space="preserve"> </w:t>
      </w:r>
      <w:proofErr w:type="spellStart"/>
      <w:r w:rsidRPr="00085019">
        <w:t>Senior</w:t>
      </w:r>
      <w:proofErr w:type="spellEnd"/>
      <w:r w:rsidRPr="00085019">
        <w:t xml:space="preserve"> </w:t>
      </w:r>
      <w:proofErr w:type="spellStart"/>
      <w:r w:rsidRPr="00085019">
        <w:t>Travel</w:t>
      </w:r>
      <w:proofErr w:type="spellEnd"/>
      <w:r w:rsidRPr="00085019">
        <w:t xml:space="preserve"> é um aplicativo de viagens voltado para pessoas acima de 50 anos de idade.</w:t>
      </w:r>
    </w:p>
    <w:p w:rsidR="00A81DD1" w:rsidRDefault="00A81DD1" w:rsidP="00A81DD1"/>
    <w:p w:rsidR="00A81DD1" w:rsidRDefault="00A81DD1" w:rsidP="00A81DD1"/>
    <w:p w:rsidR="00085019" w:rsidRDefault="00085019"/>
    <w:p w:rsidR="00085019" w:rsidRDefault="00085019"/>
    <w:p w:rsidR="00085019" w:rsidRDefault="0008501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1DD1" w:rsidRDefault="00A81DD1" w:rsidP="00085019">
      <w:pPr>
        <w:rPr>
          <w:b/>
          <w:u w:val="single"/>
        </w:rPr>
      </w:pPr>
    </w:p>
    <w:p w:rsidR="00085019" w:rsidRPr="00085019" w:rsidRDefault="00085019" w:rsidP="00085019">
      <w:pPr>
        <w:rPr>
          <w:b/>
          <w:u w:val="single"/>
        </w:rPr>
      </w:pPr>
      <w:r w:rsidRPr="00085019">
        <w:rPr>
          <w:b/>
          <w:u w:val="single"/>
        </w:rPr>
        <w:t>Desenvolvedores:</w:t>
      </w:r>
    </w:p>
    <w:p w:rsidR="00085019" w:rsidRDefault="00085019" w:rsidP="00085019"/>
    <w:p w:rsidR="00085019" w:rsidRDefault="00085019" w:rsidP="00085019"/>
    <w:p w:rsidR="00085019" w:rsidRDefault="00085019" w:rsidP="00085019">
      <w:r>
        <w:t xml:space="preserve">Fabiana Dias dos Anjos – </w:t>
      </w:r>
      <w:hyperlink r:id="rId8" w:history="1">
        <w:r w:rsidRPr="00746DD1">
          <w:rPr>
            <w:rStyle w:val="Hyperlink"/>
          </w:rPr>
          <w:t>fabianadiasanjos@gmail.com</w:t>
        </w:r>
      </w:hyperlink>
    </w:p>
    <w:p w:rsidR="00085019" w:rsidRDefault="00085019" w:rsidP="00085019">
      <w:r>
        <w:t xml:space="preserve">Flavia Reis Maciel – </w:t>
      </w:r>
      <w:hyperlink r:id="rId9" w:history="1">
        <w:r w:rsidRPr="00746DD1">
          <w:rPr>
            <w:rStyle w:val="Hyperlink"/>
          </w:rPr>
          <w:t>flaviareismaciel@gmail.com</w:t>
        </w:r>
      </w:hyperlink>
    </w:p>
    <w:p w:rsidR="00085019" w:rsidRDefault="00085019" w:rsidP="00085019">
      <w:r>
        <w:t xml:space="preserve">Pedro Henrique Pinheiro Ferraz – </w:t>
      </w:r>
      <w:hyperlink r:id="rId10" w:history="1">
        <w:r w:rsidRPr="00746DD1">
          <w:rPr>
            <w:rStyle w:val="Hyperlink"/>
          </w:rPr>
          <w:t>pedrooferrazz@gmail.com</w:t>
        </w:r>
      </w:hyperlink>
    </w:p>
    <w:p w:rsidR="00085019" w:rsidRDefault="00085019" w:rsidP="00085019">
      <w:r>
        <w:t xml:space="preserve">Benjamin Bruder Netto – </w:t>
      </w:r>
      <w:hyperlink r:id="rId11" w:history="1">
        <w:r w:rsidRPr="00746DD1">
          <w:rPr>
            <w:rStyle w:val="Hyperlink"/>
          </w:rPr>
          <w:t>benjamin.netto@hotmail.com</w:t>
        </w:r>
      </w:hyperlink>
    </w:p>
    <w:p w:rsidR="00085019" w:rsidRDefault="00085019" w:rsidP="00085019"/>
    <w:p w:rsidR="00085019" w:rsidRDefault="00085019" w:rsidP="00085019"/>
    <w:p w:rsidR="00085019" w:rsidRPr="00085019" w:rsidRDefault="00085019" w:rsidP="00085019">
      <w:pPr>
        <w:rPr>
          <w:b/>
          <w:u w:val="single"/>
        </w:rPr>
      </w:pPr>
      <w:r w:rsidRPr="00085019">
        <w:rPr>
          <w:b/>
          <w:u w:val="single"/>
        </w:rPr>
        <w:t>Descrição</w:t>
      </w:r>
      <w:r>
        <w:rPr>
          <w:b/>
          <w:u w:val="single"/>
        </w:rPr>
        <w:t>:</w:t>
      </w:r>
    </w:p>
    <w:p w:rsidR="00085019" w:rsidRDefault="00085019" w:rsidP="00085019"/>
    <w:p w:rsidR="00085019" w:rsidRDefault="00085019" w:rsidP="00085019"/>
    <w:p w:rsidR="00A81DD1" w:rsidRDefault="00085019" w:rsidP="00085019">
      <w:r w:rsidRPr="00085019">
        <w:t xml:space="preserve">O </w:t>
      </w:r>
      <w:proofErr w:type="spellStart"/>
      <w:r w:rsidRPr="00085019">
        <w:t>Senior</w:t>
      </w:r>
      <w:proofErr w:type="spellEnd"/>
      <w:r w:rsidRPr="00085019">
        <w:t xml:space="preserve"> </w:t>
      </w:r>
      <w:proofErr w:type="spellStart"/>
      <w:r w:rsidRPr="00085019">
        <w:t>Travael</w:t>
      </w:r>
      <w:proofErr w:type="spellEnd"/>
      <w:r w:rsidRPr="00085019">
        <w:t xml:space="preserve"> tem o objetivo de facilitar as viagens voltado para a terceira idade, com ele temos as opções de comunicação(chat) entre as pessoas que estão na mesma viagem,</w:t>
      </w:r>
      <w:r w:rsidR="00A81DD1">
        <w:t xml:space="preserve"> informações da viagem, roteiro e</w:t>
      </w:r>
      <w:r w:rsidRPr="00085019">
        <w:t xml:space="preserve"> uma opção de </w:t>
      </w:r>
      <w:proofErr w:type="spellStart"/>
      <w:r w:rsidRPr="00085019">
        <w:t>check</w:t>
      </w:r>
      <w:proofErr w:type="spellEnd"/>
      <w:r w:rsidRPr="00085019">
        <w:t xml:space="preserve"> </w:t>
      </w:r>
      <w:proofErr w:type="spellStart"/>
      <w:r w:rsidRPr="00085019">
        <w:t>list</w:t>
      </w:r>
      <w:proofErr w:type="spellEnd"/>
      <w:r w:rsidRPr="00085019">
        <w:t xml:space="preserve"> sobre o que pretende levar para a viagem.</w:t>
      </w:r>
    </w:p>
    <w:p w:rsidR="00085019" w:rsidRPr="00085019" w:rsidRDefault="00A81DD1" w:rsidP="00A81DD1">
      <w:r>
        <w:t>Dentro do aplicativo, temos as opções de ver os pacotes disponibilizado pela agência e também as viagens disponibilizadas pelos grupos autónomos que realizam por conta.</w:t>
      </w:r>
      <w:r w:rsidR="00085019">
        <w:tab/>
      </w:r>
    </w:p>
    <w:sectPr w:rsidR="00085019" w:rsidRPr="000850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559" w:rsidRDefault="005C0559">
      <w:r>
        <w:separator/>
      </w:r>
    </w:p>
  </w:endnote>
  <w:endnote w:type="continuationSeparator" w:id="0">
    <w:p w:rsidR="005C0559" w:rsidRDefault="005C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559" w:rsidRDefault="005C0559">
      <w:r>
        <w:separator/>
      </w:r>
    </w:p>
  </w:footnote>
  <w:footnote w:type="continuationSeparator" w:id="0">
    <w:p w:rsidR="005C0559" w:rsidRDefault="005C0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8D4" w:rsidRDefault="00EC48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19"/>
    <w:rsid w:val="00085019"/>
    <w:rsid w:val="005C0559"/>
    <w:rsid w:val="00896B51"/>
    <w:rsid w:val="00A81DD1"/>
    <w:rsid w:val="00E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8F0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character" w:styleId="Hyperlink">
    <w:name w:val="Hyperlink"/>
    <w:basedOn w:val="Fontepargpadro"/>
    <w:unhideWhenUsed/>
    <w:rsid w:val="000850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50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anadiasanjos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benjamin.netto@hotmail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mailto:pedrooferrazz@gmail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flaviareismaciel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2017-11-18T12:36:00Z</dcterms:created>
  <dcterms:modified xsi:type="dcterms:W3CDTF">2017-11-18T12:56:00Z</dcterms:modified>
</cp:coreProperties>
</file>